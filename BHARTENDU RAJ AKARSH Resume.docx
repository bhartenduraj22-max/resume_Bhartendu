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A46B" w14:textId="77777777" w:rsidR="00B84486" w:rsidRPr="00B84486" w:rsidRDefault="00B84486" w:rsidP="00EA2625">
      <w:pPr>
        <w:pStyle w:val="Space"/>
      </w:pPr>
    </w:p>
    <w:p w14:paraId="1C897870" w14:textId="707D60A3" w:rsidR="00F247DE" w:rsidRDefault="00FE78C1" w:rsidP="006B04B2">
      <w:pPr>
        <w:pStyle w:val="Title"/>
      </w:pPr>
      <w:r>
        <w:t>BHARTENDU RAJ AKARSH</w:t>
      </w:r>
    </w:p>
    <w:p w14:paraId="1414E642" w14:textId="00D2247B" w:rsidR="00761EC8" w:rsidRPr="00761EC8" w:rsidRDefault="00761EC8" w:rsidP="00761EC8">
      <w:r w:rsidRPr="00FE78C1">
        <w:t>bhartenduraj22@gmail.com</w:t>
      </w:r>
    </w:p>
    <w:p w14:paraId="4284A342" w14:textId="529D07E1" w:rsidR="00EF270B" w:rsidRDefault="00FE78C1" w:rsidP="00E5133F">
      <w:r>
        <w:t>6207842305</w:t>
      </w:r>
      <w:r w:rsidR="000164ED" w:rsidRPr="000164ED">
        <w:t xml:space="preserve"> </w:t>
      </w:r>
      <w:r w:rsidR="00761EC8" w:rsidRPr="000164ED">
        <w:t>|</w:t>
      </w:r>
      <w:r w:rsidR="00761EC8">
        <w:t xml:space="preserve"> </w:t>
      </w:r>
      <w:proofErr w:type="spellStart"/>
      <w:r w:rsidR="000164ED" w:rsidRPr="000164ED">
        <w:t>P</w:t>
      </w:r>
      <w:r>
        <w:t>atna,Bihar,India</w:t>
      </w:r>
      <w:proofErr w:type="spellEnd"/>
      <w:r w:rsidR="000164ED" w:rsidRPr="000164ED">
        <w:t xml:space="preserve">| </w:t>
      </w:r>
      <w:hyperlink r:id="rId10" w:history="1">
        <w:proofErr w:type="spellStart"/>
        <w:r w:rsidRPr="00FE78C1">
          <w:rPr>
            <w:rStyle w:val="Hyperlink"/>
          </w:rPr>
          <w:t>Bhartendu</w:t>
        </w:r>
        <w:proofErr w:type="spellEnd"/>
        <w:r w:rsidRPr="00FE78C1">
          <w:rPr>
            <w:rStyle w:val="Hyperlink"/>
          </w:rPr>
          <w:t xml:space="preserve"> Raj | LinkedIn</w:t>
        </w:r>
      </w:hyperlink>
      <w:r w:rsidR="00761EC8">
        <w:t xml:space="preserve"> </w:t>
      </w:r>
      <w:r w:rsidR="00761EC8" w:rsidRPr="000164ED">
        <w:t>|</w:t>
      </w:r>
      <w:r w:rsidR="00761EC8" w:rsidRPr="00761EC8">
        <w:t xml:space="preserve"> </w:t>
      </w:r>
      <w:hyperlink r:id="rId11" w:history="1">
        <w:r w:rsidR="00761EC8" w:rsidRPr="00761EC8">
          <w:rPr>
            <w:rStyle w:val="Hyperlink"/>
          </w:rPr>
          <w:t>bhartenduraj22-max</w:t>
        </w:r>
      </w:hyperlink>
    </w:p>
    <w:p w14:paraId="7577F1D1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1584CCC6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22B0867F" w14:textId="2B4C8651" w:rsidR="000164ED" w:rsidRPr="000164ED" w:rsidRDefault="00761EC8" w:rsidP="000164ED">
      <w:pPr>
        <w:pStyle w:val="Heading1"/>
      </w:pPr>
      <w:r>
        <w:t>EDUCATION</w:t>
      </w:r>
    </w:p>
    <w:p w14:paraId="69248350" w14:textId="20E0465F" w:rsidR="000164ED" w:rsidRDefault="00761EC8" w:rsidP="00EE1630">
      <w:pPr>
        <w:rPr>
          <w:b/>
          <w:bCs/>
        </w:rPr>
      </w:pPr>
      <w:r w:rsidRPr="00761EC8">
        <w:rPr>
          <w:b/>
          <w:bCs/>
        </w:rPr>
        <w:t>VELLORE INSTITUE OF TECHNOLOGY</w:t>
      </w:r>
      <w:r>
        <w:rPr>
          <w:b/>
          <w:bCs/>
        </w:rPr>
        <w:t xml:space="preserve">                                                                                                 </w:t>
      </w:r>
    </w:p>
    <w:p w14:paraId="722C1EF1" w14:textId="0B3C857B" w:rsidR="00761EC8" w:rsidRPr="00761EC8" w:rsidRDefault="00761EC8" w:rsidP="00EE1630">
      <w:pPr>
        <w:rPr>
          <w:b/>
          <w:bCs/>
        </w:rPr>
      </w:pPr>
      <w:proofErr w:type="gramStart"/>
      <w:r>
        <w:rPr>
          <w:b/>
          <w:bCs/>
        </w:rPr>
        <w:t>B.TECH</w:t>
      </w:r>
      <w:proofErr w:type="gramEnd"/>
      <w:r>
        <w:rPr>
          <w:b/>
          <w:bCs/>
        </w:rPr>
        <w:t xml:space="preserve"> COMPUTER SCIENCE (EDUCATION TECHNOLOGY)</w:t>
      </w:r>
    </w:p>
    <w:p w14:paraId="38CE7159" w14:textId="77777777" w:rsidR="000164ED" w:rsidRPr="00EA2625" w:rsidRDefault="000164ED" w:rsidP="00EA2625">
      <w:pPr>
        <w:pStyle w:val="Space"/>
      </w:pPr>
    </w:p>
    <w:p w14:paraId="62DF42A4" w14:textId="4976F3A3" w:rsidR="000164ED" w:rsidRPr="000164ED" w:rsidRDefault="00761EC8" w:rsidP="000164ED">
      <w:pPr>
        <w:pStyle w:val="Heading1"/>
      </w:pPr>
      <w:r>
        <w:t>SKILLS</w:t>
      </w:r>
    </w:p>
    <w:p w14:paraId="2A0C6938" w14:textId="5BF2E5EA" w:rsidR="000164ED" w:rsidRPr="000164ED" w:rsidRDefault="00D76520" w:rsidP="000164ED">
      <w:pPr>
        <w:pStyle w:val="List"/>
      </w:pPr>
      <w:proofErr w:type="gramStart"/>
      <w:r>
        <w:t>Languages :</w:t>
      </w:r>
      <w:proofErr w:type="gramEnd"/>
      <w:r>
        <w:t xml:space="preserve"> </w:t>
      </w:r>
      <w:r w:rsidR="000164ED" w:rsidRPr="000164ED">
        <w:t xml:space="preserve"> </w:t>
      </w:r>
      <w:proofErr w:type="spellStart"/>
      <w:proofErr w:type="gramStart"/>
      <w:r>
        <w:t>Python,Java</w:t>
      </w:r>
      <w:proofErr w:type="gramEnd"/>
      <w:r>
        <w:t>,C</w:t>
      </w:r>
      <w:proofErr w:type="spellEnd"/>
      <w:r w:rsidR="000164ED" w:rsidRPr="000164ED">
        <w:tab/>
      </w:r>
    </w:p>
    <w:p w14:paraId="392D4271" w14:textId="635200BB" w:rsidR="000164ED" w:rsidRPr="000164ED" w:rsidRDefault="00D76520" w:rsidP="000164ED">
      <w:pPr>
        <w:pStyle w:val="List"/>
      </w:pPr>
      <w:r>
        <w:t xml:space="preserve">Web </w:t>
      </w:r>
      <w:proofErr w:type="gramStart"/>
      <w:r>
        <w:t>Technologies</w:t>
      </w:r>
      <w:r w:rsidR="000164ED" w:rsidRPr="000164ED">
        <w:t xml:space="preserve"> </w:t>
      </w:r>
      <w:r>
        <w:t>:</w:t>
      </w:r>
      <w:proofErr w:type="gramEnd"/>
      <w:r>
        <w:t xml:space="preserve"> HTML</w:t>
      </w:r>
      <w:r w:rsidR="000164ED" w:rsidRPr="000164ED">
        <w:t>,</w:t>
      </w:r>
      <w:r>
        <w:t xml:space="preserve"> </w:t>
      </w:r>
      <w:proofErr w:type="spellStart"/>
      <w:proofErr w:type="gramStart"/>
      <w:r>
        <w:t>JavaScript,CSS</w:t>
      </w:r>
      <w:proofErr w:type="spellEnd"/>
      <w:proofErr w:type="gramEnd"/>
      <w:r w:rsidR="000164ED" w:rsidRPr="000164ED">
        <w:tab/>
      </w:r>
    </w:p>
    <w:p w14:paraId="2CA49387" w14:textId="77777777" w:rsidR="00D76520" w:rsidRDefault="00D76520" w:rsidP="000164ED">
      <w:pPr>
        <w:pStyle w:val="List"/>
      </w:pPr>
      <w:proofErr w:type="gramStart"/>
      <w:r>
        <w:t>Database</w:t>
      </w:r>
      <w:r w:rsidR="000164ED" w:rsidRPr="000164ED">
        <w:t xml:space="preserve"> </w:t>
      </w:r>
      <w:r>
        <w:t>:</w:t>
      </w:r>
      <w:proofErr w:type="gramEnd"/>
      <w:r>
        <w:t xml:space="preserve"> </w:t>
      </w:r>
      <w:r w:rsidR="000164ED" w:rsidRPr="000164ED">
        <w:t xml:space="preserve"> </w:t>
      </w:r>
      <w:proofErr w:type="gramStart"/>
      <w:r>
        <w:t>SQL,PL</w:t>
      </w:r>
      <w:proofErr w:type="gramEnd"/>
      <w:r>
        <w:t>/SQL, MySQL</w:t>
      </w:r>
    </w:p>
    <w:p w14:paraId="25BA5688" w14:textId="77777777" w:rsidR="00D76520" w:rsidRDefault="00D76520" w:rsidP="000164ED">
      <w:pPr>
        <w:pStyle w:val="List"/>
      </w:pPr>
      <w:proofErr w:type="gramStart"/>
      <w:r>
        <w:t>Frameworks :</w:t>
      </w:r>
      <w:proofErr w:type="gramEnd"/>
      <w:r>
        <w:t xml:space="preserve"> </w:t>
      </w:r>
      <w:proofErr w:type="spellStart"/>
      <w:proofErr w:type="gramStart"/>
      <w:r>
        <w:t>Pandas,Numpy</w:t>
      </w:r>
      <w:proofErr w:type="gramEnd"/>
      <w:r>
        <w:t>,Scikit-</w:t>
      </w:r>
      <w:proofErr w:type="gramStart"/>
      <w:r>
        <w:t>Learn,Matplotlib</w:t>
      </w:r>
      <w:proofErr w:type="spellEnd"/>
      <w:proofErr w:type="gramEnd"/>
    </w:p>
    <w:p w14:paraId="3698D7BD" w14:textId="7A87CDA3" w:rsidR="00D76520" w:rsidRDefault="00D76520" w:rsidP="000164ED">
      <w:pPr>
        <w:pStyle w:val="List"/>
      </w:pPr>
      <w:r>
        <w:t xml:space="preserve">Platforms : </w:t>
      </w:r>
      <w:proofErr w:type="spellStart"/>
      <w:r>
        <w:t>VScode,PyCharm,Jupyter</w:t>
      </w:r>
      <w:proofErr w:type="spellEnd"/>
      <w:r>
        <w:t xml:space="preserve"> </w:t>
      </w:r>
      <w:proofErr w:type="spellStart"/>
      <w:r>
        <w:t>Notebook,Kaggle</w:t>
      </w:r>
      <w:r w:rsidR="007836F5">
        <w:t>,Blender,Unity</w:t>
      </w:r>
      <w:proofErr w:type="spellEnd"/>
    </w:p>
    <w:p w14:paraId="454683AB" w14:textId="41811A8E" w:rsidR="00D76520" w:rsidRDefault="00D76520" w:rsidP="000164ED">
      <w:pPr>
        <w:pStyle w:val="List"/>
      </w:pPr>
      <w:r>
        <w:t xml:space="preserve">Soft </w:t>
      </w:r>
      <w:proofErr w:type="gramStart"/>
      <w:r>
        <w:t>Skills :</w:t>
      </w:r>
      <w:proofErr w:type="gramEnd"/>
      <w:r>
        <w:t xml:space="preserve"> </w:t>
      </w:r>
      <w:r w:rsidRPr="00D76520">
        <w:t>Effective Communication</w:t>
      </w:r>
      <w:r>
        <w:t>,</w:t>
      </w:r>
      <w:r w:rsidR="005E15CC" w:rsidRPr="005E15CC">
        <w:t xml:space="preserve"> </w:t>
      </w:r>
      <w:r w:rsidR="005E15CC" w:rsidRPr="005E15CC">
        <w:t>Time Management</w:t>
      </w:r>
      <w:r w:rsidR="005E15CC">
        <w:t>,</w:t>
      </w:r>
      <w:r w:rsidR="005E15CC" w:rsidRPr="005E15CC">
        <w:t xml:space="preserve"> </w:t>
      </w:r>
      <w:r w:rsidR="005E15CC" w:rsidRPr="005E15CC">
        <w:t>Team Collaboration</w:t>
      </w:r>
      <w:r w:rsidR="005E15CC">
        <w:t>,</w:t>
      </w:r>
      <w:r w:rsidR="005E15CC" w:rsidRPr="005E15CC">
        <w:t xml:space="preserve"> </w:t>
      </w:r>
      <w:r w:rsidR="005E15CC" w:rsidRPr="005E15CC">
        <w:t>Problem Solving</w:t>
      </w:r>
    </w:p>
    <w:p w14:paraId="698F5D8E" w14:textId="7C03585E" w:rsidR="000164ED" w:rsidRDefault="005E15CC" w:rsidP="005E15CC">
      <w:pPr>
        <w:pStyle w:val="List"/>
      </w:pPr>
      <w:r>
        <w:t xml:space="preserve">                            </w:t>
      </w:r>
      <w:r w:rsidRPr="005E15CC">
        <w:t>Adaptability</w:t>
      </w:r>
      <w:r>
        <w:t>,</w:t>
      </w:r>
      <w:r w:rsidRPr="005E15CC">
        <w:rPr>
          <w:sz w:val="22"/>
        </w:rPr>
        <w:t xml:space="preserve"> </w:t>
      </w:r>
      <w:r w:rsidRPr="005E15CC">
        <w:t>smart ideas</w:t>
      </w:r>
      <w:r w:rsidR="000164ED" w:rsidRPr="000164ED">
        <w:tab/>
      </w:r>
    </w:p>
    <w:p w14:paraId="3C04FAE9" w14:textId="25953F96" w:rsidR="000164ED" w:rsidRPr="00491853" w:rsidRDefault="005E15CC" w:rsidP="00491853">
      <w:pPr>
        <w:pStyle w:val="Heading1"/>
      </w:pPr>
      <w:r>
        <w:t>WORK EXPERINCE</w:t>
      </w:r>
    </w:p>
    <w:p w14:paraId="63991566" w14:textId="04CD50B4" w:rsidR="000164ED" w:rsidRDefault="005E15CC" w:rsidP="00EA2625">
      <w:pPr>
        <w:pStyle w:val="Space"/>
        <w:rPr>
          <w:b/>
          <w:bCs/>
          <w:sz w:val="24"/>
          <w:szCs w:val="24"/>
        </w:rPr>
      </w:pPr>
      <w:r w:rsidRPr="005E15CC">
        <w:rPr>
          <w:rFonts w:ascii="Segoe UI Emoji" w:hAnsi="Segoe UI Emoji" w:cs="Segoe UI Emoji"/>
          <w:sz w:val="24"/>
          <w:szCs w:val="24"/>
        </w:rPr>
        <w:t>🔹</w:t>
      </w:r>
      <w:r w:rsidRPr="005E15CC">
        <w:rPr>
          <w:sz w:val="24"/>
          <w:szCs w:val="24"/>
        </w:rPr>
        <w:t xml:space="preserve"> </w:t>
      </w:r>
      <w:r w:rsidRPr="005E15CC">
        <w:rPr>
          <w:b/>
          <w:bCs/>
          <w:sz w:val="24"/>
          <w:szCs w:val="24"/>
        </w:rPr>
        <w:t>Content Writer – EV Club, VIT Bhopal</w:t>
      </w:r>
    </w:p>
    <w:p w14:paraId="3300E11B" w14:textId="2068D771" w:rsidR="005E15CC" w:rsidRDefault="005E15CC" w:rsidP="005E15CC">
      <w:pPr>
        <w:pStyle w:val="Space"/>
        <w:numPr>
          <w:ilvl w:val="0"/>
          <w:numId w:val="7"/>
        </w:numPr>
        <w:rPr>
          <w:b/>
          <w:bCs/>
          <w:sz w:val="20"/>
          <w:szCs w:val="20"/>
        </w:rPr>
      </w:pPr>
      <w:r w:rsidRPr="005E15CC">
        <w:rPr>
          <w:b/>
          <w:bCs/>
          <w:sz w:val="20"/>
          <w:szCs w:val="20"/>
        </w:rPr>
        <w:t>Contributed to organizing EV-related events by drafting event content, social media posts, and technical write-ups.</w:t>
      </w:r>
    </w:p>
    <w:p w14:paraId="4C87631D" w14:textId="17FB75E4" w:rsidR="005E15CC" w:rsidRDefault="005E15CC" w:rsidP="005E15CC">
      <w:pPr>
        <w:pStyle w:val="Space"/>
        <w:numPr>
          <w:ilvl w:val="0"/>
          <w:numId w:val="7"/>
        </w:numPr>
        <w:rPr>
          <w:b/>
          <w:bCs/>
          <w:sz w:val="20"/>
          <w:szCs w:val="20"/>
        </w:rPr>
      </w:pPr>
      <w:r w:rsidRPr="005E15CC">
        <w:rPr>
          <w:b/>
          <w:bCs/>
          <w:sz w:val="20"/>
          <w:szCs w:val="20"/>
        </w:rPr>
        <w:t>Learned effective team communication, time-bound writing, and how to align technical topics with engaging language.</w:t>
      </w:r>
    </w:p>
    <w:p w14:paraId="586A055F" w14:textId="640138F7" w:rsidR="005E15CC" w:rsidRDefault="005E15CC" w:rsidP="005E15CC">
      <w:pPr>
        <w:pStyle w:val="Space"/>
        <w:rPr>
          <w:b/>
          <w:bCs/>
          <w:sz w:val="24"/>
          <w:szCs w:val="24"/>
        </w:rPr>
      </w:pPr>
      <w:r w:rsidRPr="005E15C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15CC">
        <w:rPr>
          <w:b/>
          <w:bCs/>
          <w:sz w:val="24"/>
          <w:szCs w:val="24"/>
        </w:rPr>
        <w:t xml:space="preserve"> Programming Practice &amp; Self-Learning</w:t>
      </w:r>
    </w:p>
    <w:p w14:paraId="1680FA9B" w14:textId="72391071" w:rsidR="005E15CC" w:rsidRDefault="005E15CC" w:rsidP="005E15CC">
      <w:pPr>
        <w:pStyle w:val="Space"/>
        <w:numPr>
          <w:ilvl w:val="0"/>
          <w:numId w:val="8"/>
        </w:numPr>
        <w:rPr>
          <w:b/>
          <w:bCs/>
          <w:sz w:val="20"/>
          <w:szCs w:val="20"/>
        </w:rPr>
      </w:pPr>
      <w:r w:rsidRPr="005E15CC">
        <w:rPr>
          <w:b/>
          <w:bCs/>
          <w:sz w:val="20"/>
          <w:szCs w:val="20"/>
        </w:rPr>
        <w:t xml:space="preserve">Regularly practice programming problems on platforms like </w:t>
      </w:r>
      <w:proofErr w:type="spellStart"/>
      <w:r w:rsidRPr="005E15CC">
        <w:rPr>
          <w:b/>
          <w:bCs/>
          <w:sz w:val="20"/>
          <w:szCs w:val="20"/>
        </w:rPr>
        <w:t>LeetCode</w:t>
      </w:r>
      <w:proofErr w:type="spellEnd"/>
      <w:r w:rsidRPr="005E15CC">
        <w:rPr>
          <w:b/>
          <w:bCs/>
          <w:sz w:val="20"/>
          <w:szCs w:val="20"/>
        </w:rPr>
        <w:t xml:space="preserve"> and </w:t>
      </w:r>
      <w:proofErr w:type="spellStart"/>
      <w:r w:rsidRPr="005E15CC">
        <w:rPr>
          <w:b/>
          <w:bCs/>
          <w:sz w:val="20"/>
          <w:szCs w:val="20"/>
        </w:rPr>
        <w:t>GeeksforGeeks</w:t>
      </w:r>
      <w:proofErr w:type="spellEnd"/>
      <w:r w:rsidRPr="005E15CC">
        <w:rPr>
          <w:b/>
          <w:bCs/>
          <w:sz w:val="20"/>
          <w:szCs w:val="20"/>
        </w:rPr>
        <w:t xml:space="preserve"> in C, C++, Java, and Python.</w:t>
      </w:r>
    </w:p>
    <w:p w14:paraId="5436C153" w14:textId="354BBFEE" w:rsidR="005E15CC" w:rsidRDefault="005E15CC" w:rsidP="005E15CC">
      <w:pPr>
        <w:pStyle w:val="Space"/>
        <w:numPr>
          <w:ilvl w:val="0"/>
          <w:numId w:val="8"/>
        </w:numPr>
        <w:rPr>
          <w:b/>
          <w:bCs/>
          <w:sz w:val="20"/>
          <w:szCs w:val="20"/>
        </w:rPr>
      </w:pPr>
      <w:r w:rsidRPr="005E15CC">
        <w:rPr>
          <w:b/>
          <w:bCs/>
          <w:sz w:val="20"/>
          <w:szCs w:val="20"/>
        </w:rPr>
        <w:t>Improved logic-building skills, understanding of DSA, and code optimization techniques.</w:t>
      </w:r>
    </w:p>
    <w:p w14:paraId="71F5075C" w14:textId="2AE43C3A" w:rsidR="005E15CC" w:rsidRDefault="005E15CC" w:rsidP="005E15CC">
      <w:pPr>
        <w:pStyle w:val="Space"/>
        <w:rPr>
          <w:b/>
          <w:bCs/>
          <w:sz w:val="24"/>
          <w:szCs w:val="24"/>
        </w:rPr>
      </w:pPr>
      <w:r w:rsidRPr="005E15C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15CC">
        <w:rPr>
          <w:b/>
          <w:bCs/>
          <w:sz w:val="24"/>
          <w:szCs w:val="24"/>
        </w:rPr>
        <w:t xml:space="preserve"> Doctor–Patient Dual Interface Web App (Academic Project)</w:t>
      </w:r>
    </w:p>
    <w:p w14:paraId="2F2032EE" w14:textId="797A03DD" w:rsidR="005E15CC" w:rsidRDefault="000E0853" w:rsidP="005E15CC">
      <w:pPr>
        <w:pStyle w:val="Space"/>
        <w:numPr>
          <w:ilvl w:val="0"/>
          <w:numId w:val="10"/>
        </w:numPr>
        <w:rPr>
          <w:sz w:val="20"/>
          <w:szCs w:val="20"/>
        </w:rPr>
      </w:pPr>
      <w:r w:rsidRPr="000E0853">
        <w:rPr>
          <w:sz w:val="20"/>
          <w:szCs w:val="20"/>
        </w:rPr>
        <w:t>Built a web-based platform that enables patients to book appointments and doctors to manage records</w:t>
      </w:r>
    </w:p>
    <w:p w14:paraId="4F251D19" w14:textId="43493D53" w:rsidR="005E15CC" w:rsidRPr="000E0853" w:rsidRDefault="000E0853" w:rsidP="00EA2625">
      <w:pPr>
        <w:pStyle w:val="Space"/>
        <w:numPr>
          <w:ilvl w:val="0"/>
          <w:numId w:val="10"/>
        </w:numPr>
        <w:rPr>
          <w:sz w:val="20"/>
          <w:szCs w:val="20"/>
        </w:rPr>
      </w:pPr>
      <w:r w:rsidRPr="000E0853">
        <w:rPr>
          <w:sz w:val="20"/>
          <w:szCs w:val="20"/>
        </w:rPr>
        <w:t>Gained hands-on experience in frontend development and basic backend integration using HTML, CSS, and JS.</w:t>
      </w:r>
    </w:p>
    <w:p w14:paraId="02D6E457" w14:textId="31268D4B" w:rsidR="000164ED" w:rsidRPr="00EA2625" w:rsidRDefault="000E0853" w:rsidP="00EA2625">
      <w:pPr>
        <w:pStyle w:val="Heading1"/>
      </w:pPr>
      <w:r>
        <w:t>PROJECT</w:t>
      </w:r>
    </w:p>
    <w:p w14:paraId="1A1D61B0" w14:textId="77777777" w:rsidR="000E0853" w:rsidRDefault="000E0853" w:rsidP="000164ED">
      <w:pPr>
        <w:pStyle w:val="List"/>
        <w:rPr>
          <w:b/>
          <w:bCs/>
          <w:iCs/>
        </w:rPr>
      </w:pPr>
      <w:r w:rsidRPr="000E0853">
        <w:rPr>
          <w:b/>
          <w:bCs/>
          <w:iCs/>
        </w:rPr>
        <w:t>Doctor–Patient Dual Interface Web Application</w:t>
      </w:r>
    </w:p>
    <w:p w14:paraId="0902A1DE" w14:textId="3F9CF573" w:rsidR="000164ED" w:rsidRPr="000164ED" w:rsidRDefault="000E0853" w:rsidP="000164ED">
      <w:pPr>
        <w:pStyle w:val="List"/>
      </w:pPr>
      <w:r w:rsidRPr="000E0853">
        <w:rPr>
          <w:b/>
          <w:bCs/>
        </w:rPr>
        <w:t>Tech Stack:</w:t>
      </w:r>
      <w:r w:rsidRPr="000E0853">
        <w:t xml:space="preserve"> HTML, CSS, JavaScript</w:t>
      </w:r>
      <w:r w:rsidR="000164ED" w:rsidRPr="000164ED">
        <w:tab/>
      </w:r>
    </w:p>
    <w:p w14:paraId="733CB5DD" w14:textId="611E46BE" w:rsidR="000164ED" w:rsidRPr="00EE1630" w:rsidRDefault="000E0853" w:rsidP="00EE1630">
      <w:pPr>
        <w:pStyle w:val="ListBullet"/>
      </w:pPr>
      <w:r w:rsidRPr="000E0853">
        <w:t xml:space="preserve">Developed a responsive web application featuring </w:t>
      </w:r>
      <w:r w:rsidRPr="000E0853">
        <w:rPr>
          <w:b/>
          <w:bCs/>
        </w:rPr>
        <w:t>dual login interfaces</w:t>
      </w:r>
      <w:r w:rsidRPr="000E0853">
        <w:t xml:space="preserve"> for doctors and patients</w:t>
      </w:r>
    </w:p>
    <w:p w14:paraId="2999EED9" w14:textId="2E0BCCFA" w:rsidR="000E0853" w:rsidRPr="000E0853" w:rsidRDefault="000E0853" w:rsidP="000E0853">
      <w:pPr>
        <w:pStyle w:val="ListBullet"/>
        <w:rPr>
          <w:lang w:val="en-IN"/>
        </w:rPr>
      </w:pPr>
      <w:r w:rsidRPr="000E0853">
        <w:rPr>
          <w:lang w:val="en-IN"/>
        </w:rPr>
        <w:t xml:space="preserve">  Patients can </w:t>
      </w:r>
      <w:r w:rsidRPr="000E0853">
        <w:rPr>
          <w:b/>
          <w:bCs/>
          <w:lang w:val="en-IN"/>
        </w:rPr>
        <w:t>book appointments</w:t>
      </w:r>
      <w:r w:rsidRPr="000E0853">
        <w:rPr>
          <w:lang w:val="en-IN"/>
        </w:rPr>
        <w:t xml:space="preserve">, view doctor profiles, and receive basic health info, while doctors can </w:t>
      </w:r>
      <w:r w:rsidRPr="000E0853">
        <w:rPr>
          <w:b/>
          <w:bCs/>
          <w:lang w:val="en-IN"/>
        </w:rPr>
        <w:t>manage appointment slots</w:t>
      </w:r>
      <w:r w:rsidRPr="000E0853">
        <w:rPr>
          <w:lang w:val="en-IN"/>
        </w:rPr>
        <w:t>, patient queries, and feedback.</w:t>
      </w:r>
    </w:p>
    <w:p w14:paraId="7B19C2B6" w14:textId="1CA38247" w:rsidR="000164ED" w:rsidRPr="00EE1630" w:rsidRDefault="000E0853" w:rsidP="000E0853">
      <w:pPr>
        <w:pStyle w:val="ListBullet"/>
      </w:pPr>
      <w:r w:rsidRPr="000E0853">
        <w:t xml:space="preserve">Focused on </w:t>
      </w:r>
      <w:r w:rsidRPr="000E0853">
        <w:rPr>
          <w:b/>
          <w:bCs/>
        </w:rPr>
        <w:t>user-friendly UI/UX</w:t>
      </w:r>
      <w:r w:rsidRPr="000E0853">
        <w:t>, ensuring smooth navigation and interaction for both types of users.</w:t>
      </w:r>
    </w:p>
    <w:p w14:paraId="5CCB58F3" w14:textId="7FD88D2F" w:rsidR="000164ED" w:rsidRPr="00EE1630" w:rsidRDefault="000E0853" w:rsidP="00194151">
      <w:pPr>
        <w:pStyle w:val="ListBullet"/>
      </w:pPr>
      <w:r w:rsidRPr="000E0853">
        <w:t xml:space="preserve">Learned how to </w:t>
      </w:r>
      <w:r w:rsidRPr="000E0853">
        <w:rPr>
          <w:b/>
          <w:bCs/>
        </w:rPr>
        <w:t>structure real-world interfaces</w:t>
      </w:r>
      <w:r w:rsidRPr="000E0853">
        <w:t>, organize files logically, and maintain user session flows.</w:t>
      </w:r>
    </w:p>
    <w:p w14:paraId="734B398E" w14:textId="77777777" w:rsidR="000E6783" w:rsidRDefault="000E6783" w:rsidP="000164ED">
      <w:pPr>
        <w:pStyle w:val="List"/>
        <w:rPr>
          <w:b/>
          <w:bCs/>
          <w:iCs/>
        </w:rPr>
      </w:pPr>
      <w:r w:rsidRPr="000E6783">
        <w:rPr>
          <w:b/>
          <w:bCs/>
          <w:iCs/>
        </w:rPr>
        <w:t>Programming Language Learning &amp; Practice Portal</w:t>
      </w:r>
    </w:p>
    <w:p w14:paraId="00203CF2" w14:textId="500F1ECA" w:rsidR="000164ED" w:rsidRPr="000164ED" w:rsidRDefault="000E6783" w:rsidP="000164ED">
      <w:pPr>
        <w:pStyle w:val="List"/>
      </w:pPr>
      <w:r w:rsidRPr="000E6783">
        <w:rPr>
          <w:b/>
          <w:bCs/>
        </w:rPr>
        <w:t>Tools &amp; Platforms:</w:t>
      </w:r>
      <w:r w:rsidRPr="000E6783">
        <w:t xml:space="preserve"> </w:t>
      </w:r>
      <w:proofErr w:type="spellStart"/>
      <w:r w:rsidRPr="000E6783">
        <w:t>LeetCode</w:t>
      </w:r>
      <w:proofErr w:type="spellEnd"/>
      <w:r w:rsidRPr="000E6783">
        <w:t xml:space="preserve">, </w:t>
      </w:r>
      <w:proofErr w:type="spellStart"/>
      <w:r w:rsidRPr="000E6783">
        <w:t>GeeksforGeeks</w:t>
      </w:r>
      <w:proofErr w:type="spellEnd"/>
      <w:r w:rsidRPr="000E6783">
        <w:t>, VS Code</w:t>
      </w:r>
      <w:r w:rsidR="000164ED" w:rsidRPr="000164ED">
        <w:tab/>
      </w:r>
    </w:p>
    <w:p w14:paraId="6FCEBB25" w14:textId="13261CF7" w:rsidR="000164ED" w:rsidRPr="00EE1630" w:rsidRDefault="000E6783" w:rsidP="00EE1630">
      <w:pPr>
        <w:pStyle w:val="ListBullet"/>
      </w:pPr>
      <w:r w:rsidRPr="000E6783">
        <w:t xml:space="preserve">Created a structured </w:t>
      </w:r>
      <w:r w:rsidRPr="000E6783">
        <w:rPr>
          <w:b/>
          <w:bCs/>
        </w:rPr>
        <w:t>personal study system</w:t>
      </w:r>
      <w:r w:rsidRPr="000E6783">
        <w:t xml:space="preserve"> for learning C, C++, Java, and Python, using online platforms for practice.</w:t>
      </w:r>
    </w:p>
    <w:p w14:paraId="1EC758CE" w14:textId="7C51F0DA" w:rsidR="000164ED" w:rsidRDefault="000E6783" w:rsidP="00EE1630">
      <w:pPr>
        <w:pStyle w:val="ListBullet"/>
      </w:pPr>
      <w:r w:rsidRPr="000E6783">
        <w:lastRenderedPageBreak/>
        <w:t xml:space="preserve">Maintained a GitHub repo (optional: link it) with regularly solved problems and categorized them by difficulty and </w:t>
      </w:r>
      <w:proofErr w:type="spellStart"/>
      <w:proofErr w:type="gramStart"/>
      <w:r w:rsidRPr="000E6783">
        <w:t>topic.</w:t>
      </w:r>
      <w:r w:rsidR="000164ED" w:rsidRPr="00EE1630">
        <w:t>If</w:t>
      </w:r>
      <w:proofErr w:type="spellEnd"/>
      <w:proofErr w:type="gramEnd"/>
      <w:r w:rsidR="000164ED" w:rsidRPr="00EE1630">
        <w:t xml:space="preserve"> you are applying for a position in a new area, </w:t>
      </w:r>
      <w:r w:rsidR="00EA2625" w:rsidRPr="00EE1630">
        <w:t>emphasize</w:t>
      </w:r>
      <w:r w:rsidR="000164ED" w:rsidRPr="00EE1630">
        <w:t xml:space="preserve"> the skills you have established that will be useful in this position.</w:t>
      </w:r>
    </w:p>
    <w:p w14:paraId="3E2A4075" w14:textId="190F4498" w:rsidR="000E6783" w:rsidRDefault="000E6783" w:rsidP="00EE1630">
      <w:pPr>
        <w:pStyle w:val="ListBullet"/>
      </w:pPr>
      <w:r w:rsidRPr="000E6783">
        <w:t xml:space="preserve">Focused on improving </w:t>
      </w:r>
      <w:r w:rsidRPr="000E6783">
        <w:rPr>
          <w:b/>
          <w:bCs/>
        </w:rPr>
        <w:t>problem-solving, code readability, and debugging skills</w:t>
      </w:r>
      <w:r w:rsidRPr="000E6783">
        <w:t xml:space="preserve"> through consistent daily practice.</w:t>
      </w:r>
    </w:p>
    <w:p w14:paraId="10BF60BF" w14:textId="2FCCC3AB" w:rsidR="000E6783" w:rsidRPr="00EE1630" w:rsidRDefault="000E6783" w:rsidP="00EE1630">
      <w:pPr>
        <w:pStyle w:val="ListBullet"/>
      </w:pPr>
      <w:r w:rsidRPr="000E6783">
        <w:t xml:space="preserve">Learned how to write </w:t>
      </w:r>
      <w:r w:rsidRPr="000E6783">
        <w:rPr>
          <w:b/>
          <w:bCs/>
        </w:rPr>
        <w:t>efficient code</w:t>
      </w:r>
      <w:r w:rsidRPr="000E6783">
        <w:t xml:space="preserve"> and developed familiarity with </w:t>
      </w:r>
      <w:r w:rsidRPr="000E6783">
        <w:rPr>
          <w:b/>
          <w:bCs/>
        </w:rPr>
        <w:t>competitive programming patterns</w:t>
      </w:r>
      <w:r w:rsidRPr="000E6783">
        <w:t>.</w:t>
      </w:r>
    </w:p>
    <w:p w14:paraId="1627F11B" w14:textId="0D3C6F7D" w:rsidR="00EA2625" w:rsidRPr="00EE1630" w:rsidRDefault="00EA2625" w:rsidP="000E6783">
      <w:pPr>
        <w:pStyle w:val="List"/>
      </w:pPr>
    </w:p>
    <w:p w14:paraId="15596636" w14:textId="77777777" w:rsidR="000164ED" w:rsidRPr="00EE1630" w:rsidRDefault="000164ED" w:rsidP="00EE1630">
      <w:pPr>
        <w:pStyle w:val="Space"/>
      </w:pPr>
    </w:p>
    <w:p w14:paraId="21B2F172" w14:textId="263C3ECB" w:rsidR="000164ED" w:rsidRPr="00EA2625" w:rsidRDefault="000E6783" w:rsidP="00EA2625">
      <w:pPr>
        <w:pStyle w:val="Heading1"/>
      </w:pPr>
      <w:r>
        <w:t>CERTIFICATES</w:t>
      </w:r>
    </w:p>
    <w:p w14:paraId="208D46AF" w14:textId="38C82AD0" w:rsidR="00AA3DC2" w:rsidRDefault="00AA3DC2" w:rsidP="000164ED">
      <w:pPr>
        <w:pStyle w:val="List"/>
        <w:rPr>
          <w:b/>
          <w:bCs/>
        </w:rPr>
      </w:pPr>
      <w:r w:rsidRPr="00AA3DC2">
        <w:rPr>
          <w:b/>
          <w:bCs/>
        </w:rPr>
        <w:t>Applied Machine Learning in Python</w:t>
      </w:r>
      <w:r>
        <w:rPr>
          <w:b/>
          <w:bCs/>
        </w:rPr>
        <w:t xml:space="preserve"> | </w:t>
      </w:r>
      <w:r w:rsidR="007836F5">
        <w:rPr>
          <w:b/>
          <w:bCs/>
        </w:rPr>
        <w:t>Course era</w:t>
      </w:r>
    </w:p>
    <w:p w14:paraId="69B354B5" w14:textId="206E3070" w:rsidR="00AA3DC2" w:rsidRDefault="00AA3DC2" w:rsidP="000164ED">
      <w:pPr>
        <w:pStyle w:val="List"/>
        <w:rPr>
          <w:b/>
          <w:bCs/>
        </w:rPr>
      </w:pPr>
      <w:r w:rsidRPr="00AA3DC2">
        <w:rPr>
          <w:b/>
          <w:bCs/>
        </w:rPr>
        <w:t>Cloud Automation</w:t>
      </w:r>
      <w:r>
        <w:rPr>
          <w:b/>
          <w:bCs/>
        </w:rPr>
        <w:t xml:space="preserve"> | </w:t>
      </w:r>
      <w:r w:rsidR="007836F5">
        <w:rPr>
          <w:b/>
          <w:bCs/>
        </w:rPr>
        <w:t>NPTEL</w:t>
      </w:r>
    </w:p>
    <w:p w14:paraId="75F3CF9D" w14:textId="32E5555F" w:rsidR="007836F5" w:rsidRDefault="007836F5" w:rsidP="000164ED">
      <w:pPr>
        <w:pStyle w:val="List"/>
        <w:rPr>
          <w:b/>
          <w:bCs/>
        </w:rPr>
      </w:pPr>
      <w:r>
        <w:rPr>
          <w:b/>
          <w:bCs/>
        </w:rPr>
        <w:t>Hadoop | Cognitive class</w:t>
      </w:r>
    </w:p>
    <w:p w14:paraId="2B257C70" w14:textId="675DCB89" w:rsidR="007836F5" w:rsidRDefault="007836F5" w:rsidP="000164ED">
      <w:pPr>
        <w:pStyle w:val="List"/>
        <w:rPr>
          <w:b/>
          <w:bCs/>
        </w:rPr>
      </w:pPr>
      <w:r>
        <w:rPr>
          <w:b/>
          <w:bCs/>
        </w:rPr>
        <w:t>Machine Learning with Apache | Cognitive class</w:t>
      </w:r>
    </w:p>
    <w:p w14:paraId="4AFC4680" w14:textId="6E37B313" w:rsidR="007836F5" w:rsidRDefault="007836F5" w:rsidP="000164ED">
      <w:pPr>
        <w:pStyle w:val="List"/>
        <w:rPr>
          <w:b/>
          <w:bCs/>
        </w:rPr>
      </w:pPr>
      <w:r>
        <w:rPr>
          <w:b/>
          <w:bCs/>
        </w:rPr>
        <w:t xml:space="preserve">Python | </w:t>
      </w:r>
      <w:proofErr w:type="spellStart"/>
      <w:r>
        <w:rPr>
          <w:b/>
          <w:bCs/>
        </w:rPr>
        <w:t>Vityarthi</w:t>
      </w:r>
      <w:proofErr w:type="spellEnd"/>
    </w:p>
    <w:p w14:paraId="68E5755C" w14:textId="57003C1D" w:rsidR="000164ED" w:rsidRPr="00AA3DC2" w:rsidRDefault="00AA3DC2" w:rsidP="000164ED">
      <w:pPr>
        <w:pStyle w:val="List"/>
        <w:rPr>
          <w:b/>
          <w:bCs/>
        </w:rPr>
      </w:pPr>
      <w:r>
        <w:rPr>
          <w:b/>
          <w:bCs/>
        </w:rPr>
        <w:t xml:space="preserve">  </w:t>
      </w:r>
      <w:r w:rsidR="000164ED" w:rsidRPr="00AA3DC2">
        <w:rPr>
          <w:b/>
          <w:bCs/>
        </w:rPr>
        <w:tab/>
      </w:r>
    </w:p>
    <w:p w14:paraId="45D4272F" w14:textId="721F3052" w:rsidR="000164ED" w:rsidRPr="000164ED" w:rsidRDefault="000164ED" w:rsidP="000164ED">
      <w:pPr>
        <w:pStyle w:val="List"/>
      </w:pP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43B15" w14:textId="77777777" w:rsidR="00FE150D" w:rsidRDefault="00FE150D" w:rsidP="00EF270B">
      <w:pPr>
        <w:spacing w:line="240" w:lineRule="auto"/>
      </w:pPr>
      <w:r>
        <w:separator/>
      </w:r>
    </w:p>
  </w:endnote>
  <w:endnote w:type="continuationSeparator" w:id="0">
    <w:p w14:paraId="3DD10472" w14:textId="77777777" w:rsidR="00FE150D" w:rsidRDefault="00FE150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82236" w14:textId="77777777" w:rsidR="00FE150D" w:rsidRDefault="00FE150D" w:rsidP="00EF270B">
      <w:pPr>
        <w:spacing w:line="240" w:lineRule="auto"/>
      </w:pPr>
      <w:r>
        <w:separator/>
      </w:r>
    </w:p>
  </w:footnote>
  <w:footnote w:type="continuationSeparator" w:id="0">
    <w:p w14:paraId="5C9C58DC" w14:textId="77777777" w:rsidR="00FE150D" w:rsidRDefault="00FE150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38C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A8402C"/>
    <w:multiLevelType w:val="hybridMultilevel"/>
    <w:tmpl w:val="29003A9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2983D33"/>
    <w:multiLevelType w:val="hybridMultilevel"/>
    <w:tmpl w:val="3E828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F1C15"/>
    <w:multiLevelType w:val="hybridMultilevel"/>
    <w:tmpl w:val="1C624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377FF"/>
    <w:multiLevelType w:val="hybridMultilevel"/>
    <w:tmpl w:val="79E23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C01DC"/>
    <w:multiLevelType w:val="hybridMultilevel"/>
    <w:tmpl w:val="0CE297B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5293158B"/>
    <w:multiLevelType w:val="multilevel"/>
    <w:tmpl w:val="3B0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10"/>
  </w:num>
  <w:num w:numId="3" w16cid:durableId="1145048583">
    <w:abstractNumId w:val="2"/>
  </w:num>
  <w:num w:numId="4" w16cid:durableId="428891247">
    <w:abstractNumId w:val="5"/>
  </w:num>
  <w:num w:numId="5" w16cid:durableId="1991596441">
    <w:abstractNumId w:val="0"/>
  </w:num>
  <w:num w:numId="6" w16cid:durableId="465203848">
    <w:abstractNumId w:val="3"/>
  </w:num>
  <w:num w:numId="7" w16cid:durableId="1434592363">
    <w:abstractNumId w:val="8"/>
  </w:num>
  <w:num w:numId="8" w16cid:durableId="1490051203">
    <w:abstractNumId w:val="7"/>
  </w:num>
  <w:num w:numId="9" w16cid:durableId="1628853107">
    <w:abstractNumId w:val="6"/>
  </w:num>
  <w:num w:numId="10" w16cid:durableId="718556009">
    <w:abstractNumId w:val="4"/>
  </w:num>
  <w:num w:numId="11" w16cid:durableId="555629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C1"/>
    <w:rsid w:val="000164ED"/>
    <w:rsid w:val="00036F36"/>
    <w:rsid w:val="000429E8"/>
    <w:rsid w:val="000E0853"/>
    <w:rsid w:val="000E4322"/>
    <w:rsid w:val="000E6783"/>
    <w:rsid w:val="00224CF9"/>
    <w:rsid w:val="00257458"/>
    <w:rsid w:val="00257731"/>
    <w:rsid w:val="00311408"/>
    <w:rsid w:val="00336B0F"/>
    <w:rsid w:val="00353109"/>
    <w:rsid w:val="003B7AE8"/>
    <w:rsid w:val="003D26C7"/>
    <w:rsid w:val="004306FB"/>
    <w:rsid w:val="00463114"/>
    <w:rsid w:val="00475B42"/>
    <w:rsid w:val="0048632A"/>
    <w:rsid w:val="00491853"/>
    <w:rsid w:val="004F5FAC"/>
    <w:rsid w:val="005111D0"/>
    <w:rsid w:val="005718FB"/>
    <w:rsid w:val="005933EA"/>
    <w:rsid w:val="005E15CC"/>
    <w:rsid w:val="005F2437"/>
    <w:rsid w:val="00657E77"/>
    <w:rsid w:val="00663949"/>
    <w:rsid w:val="006B04B2"/>
    <w:rsid w:val="006C0F34"/>
    <w:rsid w:val="006E7E6D"/>
    <w:rsid w:val="007206DE"/>
    <w:rsid w:val="00761EC8"/>
    <w:rsid w:val="007836F5"/>
    <w:rsid w:val="007B4308"/>
    <w:rsid w:val="007D6B67"/>
    <w:rsid w:val="007F4E96"/>
    <w:rsid w:val="008C57C3"/>
    <w:rsid w:val="008E4DE7"/>
    <w:rsid w:val="009B28A1"/>
    <w:rsid w:val="00A03370"/>
    <w:rsid w:val="00AA3DC2"/>
    <w:rsid w:val="00AF2A9F"/>
    <w:rsid w:val="00B0165F"/>
    <w:rsid w:val="00B80FFE"/>
    <w:rsid w:val="00B8250D"/>
    <w:rsid w:val="00B84486"/>
    <w:rsid w:val="00BE1752"/>
    <w:rsid w:val="00C4642B"/>
    <w:rsid w:val="00D30150"/>
    <w:rsid w:val="00D31730"/>
    <w:rsid w:val="00D7652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247DE"/>
    <w:rsid w:val="00F57BDD"/>
    <w:rsid w:val="00FB0E2C"/>
    <w:rsid w:val="00FE150D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FD04"/>
  <w15:chartTrackingRefBased/>
  <w15:docId w15:val="{12FB347A-C2A9-457C-8BC1-29D111AF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NormalWeb">
    <w:name w:val="Normal (Web)"/>
    <w:basedOn w:val="Normal"/>
    <w:uiPriority w:val="99"/>
    <w:semiHidden/>
    <w:unhideWhenUsed/>
    <w:rsid w:val="000E08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hartenduraj22-max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bhartendu-raj-81622337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rs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80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RAJ</dc:creator>
  <cp:keywords/>
  <dc:description/>
  <cp:lastModifiedBy>AKARSH RAJ</cp:lastModifiedBy>
  <cp:revision>1</cp:revision>
  <dcterms:created xsi:type="dcterms:W3CDTF">2025-07-21T16:58:00Z</dcterms:created>
  <dcterms:modified xsi:type="dcterms:W3CDTF">2025-07-21T18:18:00Z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